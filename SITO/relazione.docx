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55EB58C9" w14:textId="77777777" w:rsidR="00DC35E5" w:rsidRPr="003D0321" w:rsidRDefault="003D0321" w:rsidP="003D0321">
      <w:pPr>
        <w:jc w:val="center"/>
        <w:rPr>
          <w:rFonts w:ascii="Arial" w:hAnsi="Arial" w:cs="Arial"/>
          <w:sz w:val="96"/>
          <w:szCs w:val="96"/>
        </w:rPr>
      </w:pPr>
      <w:r w:rsidRPr="003D0321">
        <w:rPr>
          <w:rFonts w:ascii="Arial" w:hAnsi="Arial" w:cs="Arial"/>
          <w:sz w:val="96"/>
          <w:szCs w:val="96"/>
        </w:rPr>
        <w:t>Parti!</w:t>
      </w:r>
    </w:p>
    <w:p w14:paraId="40B9EFE3" w14:textId="77777777" w:rsidR="003D0321" w:rsidRDefault="003D0321" w:rsidP="003D0321">
      <w:pPr>
        <w:jc w:val="center"/>
        <w:rPr>
          <w:sz w:val="48"/>
          <w:szCs w:val="48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editId="43EC8BB9">
            <wp:simplePos x="0" y="0"/>
            <wp:positionH relativeFrom="margin">
              <wp:posOffset>1565910</wp:posOffset>
            </wp:positionH>
            <wp:positionV relativeFrom="margin">
              <wp:posOffset>1033780</wp:posOffset>
            </wp:positionV>
            <wp:extent cx="3257550" cy="1885950"/>
            <wp:effectExtent l="0" t="0" r="381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y.png"/>
                    <pic:cNvPicPr/>
                  </pic:nvPicPr>
                  <pic:blipFill>
                    <a:blip r:embed="rId5" cstate="print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xmlns:a14="http://schemas.microsoft.com/office/drawing/2007/7/7/main" val="333333" mc:Ignorable="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349B47" w14:textId="77777777" w:rsidR="003D0321" w:rsidRDefault="003D0321" w:rsidP="003D0321">
      <w:pPr>
        <w:jc w:val="center"/>
        <w:rPr>
          <w:sz w:val="48"/>
          <w:szCs w:val="48"/>
        </w:rPr>
      </w:pPr>
    </w:p>
    <w:p w14:paraId="5535B507" w14:textId="77777777" w:rsidR="003D0321" w:rsidRDefault="003D0321" w:rsidP="003D0321">
      <w:pPr>
        <w:jc w:val="center"/>
        <w:rPr>
          <w:sz w:val="48"/>
          <w:szCs w:val="48"/>
        </w:rPr>
      </w:pPr>
    </w:p>
    <w:p w14:paraId="086EBD44" w14:textId="77777777" w:rsidR="003D0321" w:rsidRDefault="003D0321" w:rsidP="003D0321">
      <w:pPr>
        <w:jc w:val="center"/>
        <w:rPr>
          <w:sz w:val="48"/>
          <w:szCs w:val="48"/>
        </w:rPr>
      </w:pPr>
    </w:p>
    <w:p w14:paraId="1B5F8683" w14:textId="77777777" w:rsidR="003D0321" w:rsidRDefault="003D0321" w:rsidP="003D0321">
      <w:pPr>
        <w:jc w:val="center"/>
        <w:rPr>
          <w:sz w:val="48"/>
          <w:szCs w:val="48"/>
        </w:rPr>
      </w:pPr>
    </w:p>
    <w:p w14:paraId="3AB81AE5" w14:textId="77777777" w:rsidR="003D0321" w:rsidRDefault="003D0321" w:rsidP="003D0321">
      <w:pPr>
        <w:jc w:val="center"/>
      </w:pPr>
    </w:p>
    <w:sectPr w:rsidR="003D03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1"/>
    <w:rsid w:val="003D0321"/>
    <w:rsid w:val="00DC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3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</dc:creator>
  <cp:lastModifiedBy>Ile</cp:lastModifiedBy>
  <cp:revision>1</cp:revision>
  <dcterms:created xsi:type="dcterms:W3CDTF">2017-12-10T17:17:00Z</dcterms:created>
  <dcterms:modified xsi:type="dcterms:W3CDTF">2017-12-10T17:20:00Z</dcterms:modified>
</cp:coreProperties>
</file>